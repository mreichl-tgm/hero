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6AF" w:rsidRDefault="000766AF" w:rsidP="000766AF">
      <w:pPr>
        <w:pStyle w:val="Titel"/>
        <w:spacing w:before="560"/>
        <w:rPr>
          <w:noProof/>
          <w:lang w:eastAsia="de-AT"/>
        </w:rPr>
      </w:pPr>
    </w:p>
    <w:p w:rsidR="000F4F42" w:rsidRDefault="00585481" w:rsidP="000766AF">
      <w:pPr>
        <w:pStyle w:val="Titel"/>
        <w:spacing w:before="560"/>
        <w:jc w:val="center"/>
        <w:rPr>
          <w:noProof/>
          <w:lang w:eastAsia="de-AT"/>
        </w:rPr>
      </w:pPr>
      <w:r>
        <w:rPr>
          <w:noProof/>
          <w:lang w:eastAsia="de-A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84.75pt">
            <v:imagedata r:id="rId8" o:title="fp0-black"/>
          </v:shape>
        </w:pict>
      </w:r>
    </w:p>
    <w:p w:rsidR="000766AF" w:rsidRPr="000766AF" w:rsidRDefault="000766AF" w:rsidP="000766AF">
      <w:pPr>
        <w:rPr>
          <w:lang w:eastAsia="de-AT"/>
        </w:rPr>
      </w:pPr>
    </w:p>
    <w:p w:rsidR="00094823" w:rsidRPr="00094823" w:rsidRDefault="00094823" w:rsidP="00094823">
      <w:pPr>
        <w:pStyle w:val="Titel"/>
        <w:jc w:val="center"/>
        <w:rPr>
          <w:rFonts w:ascii="DejaVu Serif" w:hAnsi="DejaVu Serif"/>
        </w:rPr>
      </w:pPr>
      <w:r w:rsidRPr="00094823">
        <w:rPr>
          <w:rFonts w:ascii="DejaVu Serif" w:hAnsi="DejaVu Serif"/>
        </w:rPr>
        <w:t>CODENAME: HERO</w:t>
      </w:r>
    </w:p>
    <w:p w:rsidR="006B0FDD" w:rsidRPr="006B0FDD" w:rsidRDefault="006A52E1" w:rsidP="006B0FDD">
      <w:pPr>
        <w:pStyle w:val="Untertitel"/>
        <w:jc w:val="center"/>
      </w:pPr>
      <w:r>
        <w:t xml:space="preserve">A </w:t>
      </w:r>
      <w:r w:rsidR="00094823">
        <w:t>ROUGELIKE BULLETHELL RPG</w:t>
      </w:r>
    </w:p>
    <w:p w:rsidR="000766AF" w:rsidRPr="006B0FDD" w:rsidRDefault="000766AF" w:rsidP="006B0FDD">
      <w:pPr>
        <w:spacing w:after="0"/>
        <w:jc w:val="center"/>
        <w:rPr>
          <w:rFonts w:ascii="DejaVu Serif" w:hAnsi="DejaVu Serif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57"/>
        <w:gridCol w:w="464"/>
        <w:gridCol w:w="4251"/>
      </w:tblGrid>
      <w:tr w:rsidR="006B0FDD" w:rsidRPr="006B0FDD" w:rsidTr="006B0FDD">
        <w:tc>
          <w:tcPr>
            <w:tcW w:w="2401" w:type="pct"/>
          </w:tcPr>
          <w:p w:rsidR="006B0FDD" w:rsidRPr="006B0FDD" w:rsidRDefault="006B0FDD" w:rsidP="00094823">
            <w:pPr>
              <w:jc w:val="right"/>
              <w:rPr>
                <w:b/>
              </w:rPr>
            </w:pPr>
            <w:r w:rsidRPr="006B0FDD">
              <w:rPr>
                <w:b/>
              </w:rPr>
              <w:t>REICHL</w:t>
            </w:r>
          </w:p>
        </w:tc>
        <w:tc>
          <w:tcPr>
            <w:tcW w:w="256" w:type="pct"/>
            <w:vMerge w:val="restart"/>
            <w:textDirection w:val="tbRl"/>
          </w:tcPr>
          <w:p w:rsidR="006B0FDD" w:rsidRPr="006B0FDD" w:rsidRDefault="006B0FDD" w:rsidP="006B0FDD">
            <w:pPr>
              <w:pStyle w:val="Untertitel"/>
              <w:rPr>
                <w:rFonts w:ascii="DejaVu Serif" w:hAnsi="DejaVu Serif" w:cstheme="majorHAnsi"/>
              </w:rPr>
            </w:pPr>
            <w:r w:rsidRPr="006B0FDD">
              <w:rPr>
                <w:rFonts w:ascii="DejaVu Serif" w:hAnsi="DejaVu Serif" w:cstheme="majorHAnsi"/>
                <w:sz w:val="32"/>
              </w:rPr>
              <w:t>TEAM</w:t>
            </w:r>
          </w:p>
        </w:tc>
        <w:tc>
          <w:tcPr>
            <w:tcW w:w="2343" w:type="pct"/>
          </w:tcPr>
          <w:p w:rsidR="006B0FDD" w:rsidRPr="006B0FDD" w:rsidRDefault="006B0FDD" w:rsidP="00094823">
            <w:pPr>
              <w:rPr>
                <w:b/>
              </w:rPr>
            </w:pPr>
            <w:r w:rsidRPr="006B0FDD">
              <w:rPr>
                <w:b/>
              </w:rPr>
              <w:t>Markus</w:t>
            </w:r>
          </w:p>
        </w:tc>
      </w:tr>
      <w:tr w:rsidR="006B0FDD" w:rsidTr="006B0FDD">
        <w:tc>
          <w:tcPr>
            <w:tcW w:w="2401" w:type="pct"/>
          </w:tcPr>
          <w:p w:rsidR="006B0FDD" w:rsidRDefault="006B0FDD" w:rsidP="00094823">
            <w:pPr>
              <w:jc w:val="right"/>
            </w:pPr>
            <w:r>
              <w:t>WELLNER</w:t>
            </w:r>
          </w:p>
        </w:tc>
        <w:tc>
          <w:tcPr>
            <w:tcW w:w="256" w:type="pct"/>
            <w:vMerge/>
          </w:tcPr>
          <w:p w:rsidR="006B0FDD" w:rsidRDefault="006B0FDD" w:rsidP="00094823"/>
        </w:tc>
        <w:tc>
          <w:tcPr>
            <w:tcW w:w="2343" w:type="pct"/>
          </w:tcPr>
          <w:p w:rsidR="006B0FDD" w:rsidRDefault="006B0FDD" w:rsidP="00094823">
            <w:r>
              <w:t>Florian</w:t>
            </w:r>
          </w:p>
        </w:tc>
      </w:tr>
      <w:tr w:rsidR="006B0FDD" w:rsidTr="006B0FDD">
        <w:tc>
          <w:tcPr>
            <w:tcW w:w="2401" w:type="pct"/>
          </w:tcPr>
          <w:p w:rsidR="006B0FDD" w:rsidRDefault="006B0FDD" w:rsidP="00094823">
            <w:pPr>
              <w:jc w:val="right"/>
            </w:pPr>
            <w:r>
              <w:t>TEKIN</w:t>
            </w:r>
          </w:p>
        </w:tc>
        <w:tc>
          <w:tcPr>
            <w:tcW w:w="256" w:type="pct"/>
            <w:vMerge/>
          </w:tcPr>
          <w:p w:rsidR="006B0FDD" w:rsidRDefault="006B0FDD" w:rsidP="00094823"/>
        </w:tc>
        <w:tc>
          <w:tcPr>
            <w:tcW w:w="2343" w:type="pct"/>
          </w:tcPr>
          <w:p w:rsidR="006B0FDD" w:rsidRDefault="006B0FDD" w:rsidP="00094823">
            <w:r>
              <w:t>Abdurrahim Burak</w:t>
            </w:r>
          </w:p>
        </w:tc>
      </w:tr>
      <w:tr w:rsidR="006B0FDD" w:rsidTr="006B0FDD">
        <w:tc>
          <w:tcPr>
            <w:tcW w:w="2401" w:type="pct"/>
          </w:tcPr>
          <w:p w:rsidR="006B0FDD" w:rsidRDefault="006B0FDD" w:rsidP="00094823">
            <w:pPr>
              <w:jc w:val="right"/>
            </w:pPr>
            <w:r>
              <w:t>DJORDJEVIC</w:t>
            </w:r>
          </w:p>
        </w:tc>
        <w:tc>
          <w:tcPr>
            <w:tcW w:w="256" w:type="pct"/>
            <w:vMerge/>
          </w:tcPr>
          <w:p w:rsidR="006B0FDD" w:rsidRDefault="006B0FDD" w:rsidP="00094823"/>
        </w:tc>
        <w:tc>
          <w:tcPr>
            <w:tcW w:w="2343" w:type="pct"/>
          </w:tcPr>
          <w:p w:rsidR="006B0FDD" w:rsidRDefault="006B0FDD" w:rsidP="00094823">
            <w:r>
              <w:t>Filip</w:t>
            </w:r>
          </w:p>
        </w:tc>
      </w:tr>
    </w:tbl>
    <w:p w:rsidR="008B2893" w:rsidRDefault="008B2893" w:rsidP="008B2893">
      <w:pPr>
        <w:pStyle w:val="Untertitel"/>
        <w:jc w:val="center"/>
      </w:pPr>
    </w:p>
    <w:p w:rsidR="000766AF" w:rsidRPr="000766AF" w:rsidRDefault="008B2893" w:rsidP="00312759">
      <w:pPr>
        <w:spacing w:after="0" w:line="240" w:lineRule="auto"/>
        <w:jc w:val="center"/>
      </w:pPr>
      <w:r w:rsidRPr="0029556D">
        <w:rPr>
          <w:b/>
          <w:color w:val="595959" w:themeColor="text1" w:themeTint="A6"/>
        </w:rPr>
        <w:t>Supervision</w:t>
      </w:r>
      <w:r w:rsidR="00BE0B1B" w:rsidRPr="00BE0B1B">
        <w:rPr>
          <w:b/>
          <w:color w:val="404040" w:themeColor="text1" w:themeTint="BF"/>
        </w:rPr>
        <w:t>:</w:t>
      </w:r>
      <w:r>
        <w:br/>
      </w:r>
      <w:r w:rsidRPr="00312759">
        <w:t>DOLEZAL</w:t>
      </w:r>
      <w:r>
        <w:t xml:space="preserve"> Dominik</w:t>
      </w:r>
      <w:r w:rsidR="000766AF">
        <w:br/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297"/>
        <w:gridCol w:w="297"/>
        <w:gridCol w:w="297"/>
        <w:gridCol w:w="298"/>
      </w:tblGrid>
      <w:tr w:rsidR="008F0F51" w:rsidRPr="008F0F51" w:rsidTr="008F0F51">
        <w:trPr>
          <w:cantSplit/>
          <w:trHeight w:val="1743"/>
          <w:jc w:val="center"/>
        </w:trPr>
        <w:tc>
          <w:tcPr>
            <w:tcW w:w="297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01001000</w:t>
            </w:r>
          </w:p>
        </w:tc>
        <w:tc>
          <w:tcPr>
            <w:tcW w:w="297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01000101</w:t>
            </w:r>
          </w:p>
        </w:tc>
        <w:tc>
          <w:tcPr>
            <w:tcW w:w="297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01010010</w:t>
            </w:r>
          </w:p>
        </w:tc>
        <w:tc>
          <w:tcPr>
            <w:tcW w:w="298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01001111</w:t>
            </w:r>
          </w:p>
        </w:tc>
      </w:tr>
    </w:tbl>
    <w:p w:rsidR="003F0099" w:rsidRDefault="003F0099" w:rsidP="000766AF">
      <w:pPr>
        <w:jc w:val="center"/>
      </w:pPr>
    </w:p>
    <w:p w:rsidR="003F0099" w:rsidRDefault="003F0099" w:rsidP="003F0099">
      <w:r>
        <w:br w:type="page"/>
      </w:r>
    </w:p>
    <w:p w:rsidR="00C140C4" w:rsidRDefault="00181985">
      <w:pPr>
        <w:pStyle w:val="Verzeichnis1"/>
        <w:tabs>
          <w:tab w:val="righ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r>
        <w:lastRenderedPageBreak/>
        <w:fldChar w:fldCharType="begin"/>
      </w:r>
      <w:r>
        <w:instrText xml:space="preserve"> TOC \o "1-3" \h \z </w:instrText>
      </w:r>
      <w:r>
        <w:fldChar w:fldCharType="separate"/>
      </w:r>
      <w:hyperlink w:anchor="_Toc462320354" w:history="1">
        <w:r w:rsidR="00C140C4" w:rsidRPr="00507F6C">
          <w:rPr>
            <w:rStyle w:val="Hyperlink"/>
            <w:rFonts w:ascii="DejaVu Sans Mono" w:hAnsi="DejaVu Sans Mono" w:cs="DejaVu Sans Mono"/>
            <w:noProof/>
          </w:rPr>
          <w:t>Beschreibung</w:t>
        </w:r>
        <w:r w:rsidR="00C140C4">
          <w:rPr>
            <w:noProof/>
            <w:webHidden/>
          </w:rPr>
          <w:tab/>
        </w:r>
        <w:r w:rsidR="00C140C4">
          <w:rPr>
            <w:noProof/>
            <w:webHidden/>
          </w:rPr>
          <w:fldChar w:fldCharType="begin"/>
        </w:r>
        <w:r w:rsidR="00C140C4">
          <w:rPr>
            <w:noProof/>
            <w:webHidden/>
          </w:rPr>
          <w:instrText xml:space="preserve"> PAGEREF _Toc462320354 \h </w:instrText>
        </w:r>
        <w:r w:rsidR="00C140C4">
          <w:rPr>
            <w:noProof/>
            <w:webHidden/>
          </w:rPr>
        </w:r>
        <w:r w:rsidR="00C140C4">
          <w:rPr>
            <w:noProof/>
            <w:webHidden/>
          </w:rPr>
          <w:fldChar w:fldCharType="separate"/>
        </w:r>
        <w:r w:rsidR="00C140C4">
          <w:rPr>
            <w:noProof/>
            <w:webHidden/>
          </w:rPr>
          <w:t>2</w:t>
        </w:r>
        <w:r w:rsidR="00C140C4">
          <w:rPr>
            <w:noProof/>
            <w:webHidden/>
          </w:rPr>
          <w:fldChar w:fldCharType="end"/>
        </w:r>
      </w:hyperlink>
    </w:p>
    <w:p w:rsidR="00C140C4" w:rsidRDefault="00C140C4">
      <w:pPr>
        <w:pStyle w:val="Verzeichnis1"/>
        <w:tabs>
          <w:tab w:val="righ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462320355" w:history="1">
        <w:r w:rsidRPr="00507F6C">
          <w:rPr>
            <w:rStyle w:val="Hyperlink"/>
            <w:rFonts w:ascii="DejaVu Sans Mono" w:hAnsi="DejaVu Sans Mono" w:cs="DejaVu Sans Mono"/>
            <w:noProof/>
          </w:rPr>
          <w:t>Handlung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_Toc462320355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1985" w:rsidRDefault="00181985" w:rsidP="000766AF">
      <w:pPr>
        <w:jc w:val="center"/>
      </w:pPr>
      <w:r>
        <w:fldChar w:fldCharType="end"/>
      </w:r>
    </w:p>
    <w:p w:rsidR="00181985" w:rsidRDefault="00181985" w:rsidP="00181985">
      <w:r>
        <w:br w:type="page"/>
      </w:r>
      <w:bookmarkStart w:id="0" w:name="_GoBack"/>
      <w:bookmarkEnd w:id="0"/>
    </w:p>
    <w:p w:rsidR="00BE0B1B" w:rsidRPr="0012744A" w:rsidRDefault="00181985" w:rsidP="00181985">
      <w:pPr>
        <w:pStyle w:val="berschrift1"/>
        <w:rPr>
          <w:rFonts w:ascii="DejaVu Sans Mono" w:hAnsi="DejaVu Sans Mono" w:cs="DejaVu Sans Mono"/>
          <w:color w:val="auto"/>
        </w:rPr>
      </w:pPr>
      <w:bookmarkStart w:id="1" w:name="_Toc462320354"/>
      <w:r w:rsidRPr="0012744A">
        <w:rPr>
          <w:rFonts w:ascii="DejaVu Sans Mono" w:hAnsi="DejaVu Sans Mono" w:cs="DejaVu Sans Mono"/>
          <w:color w:val="auto"/>
        </w:rPr>
        <w:lastRenderedPageBreak/>
        <w:t>Beschreibung</w:t>
      </w:r>
      <w:bookmarkEnd w:id="1"/>
    </w:p>
    <w:p w:rsidR="00181985" w:rsidRDefault="009A7ADB" w:rsidP="00181985">
      <w:r w:rsidRPr="009A7ADB">
        <w:rPr>
          <w:b/>
        </w:rPr>
        <w:t>CODENAME: HERO</w:t>
      </w:r>
      <w:r>
        <w:t xml:space="preserve"> beschreibt ein </w:t>
      </w:r>
      <w:r w:rsidRPr="009A7ADB">
        <w:rPr>
          <w:b/>
        </w:rPr>
        <w:t>Fantasy</w:t>
      </w:r>
      <w:r>
        <w:t xml:space="preserve"> </w:t>
      </w:r>
      <w:r w:rsidRPr="009A7ADB">
        <w:rPr>
          <w:b/>
        </w:rPr>
        <w:t>Rollenspiel</w:t>
      </w:r>
      <w:r>
        <w:t xml:space="preserve"> mit </w:t>
      </w:r>
      <w:r w:rsidRPr="009A7ADB">
        <w:rPr>
          <w:b/>
        </w:rPr>
        <w:t>Rougelike</w:t>
      </w:r>
      <w:r>
        <w:t xml:space="preserve">, </w:t>
      </w:r>
      <w:r w:rsidRPr="009A7ADB">
        <w:rPr>
          <w:b/>
        </w:rPr>
        <w:t>Bullethell</w:t>
      </w:r>
      <w:r>
        <w:t xml:space="preserve"> und </w:t>
      </w:r>
      <w:r w:rsidRPr="009A7ADB">
        <w:rPr>
          <w:b/>
        </w:rPr>
        <w:t>Story</w:t>
      </w:r>
      <w:r>
        <w:t xml:space="preserve"> Elementen. </w:t>
      </w:r>
      <w:r w:rsidRPr="009A7ADB">
        <w:t xml:space="preserve">Der Spieler </w:t>
      </w:r>
      <w:r>
        <w:t xml:space="preserve">wählt </w:t>
      </w:r>
      <w:r w:rsidRPr="009A7ADB">
        <w:t xml:space="preserve">zwischen mehreren Charakteren </w:t>
      </w:r>
      <w:r>
        <w:t>mit unterschiedlichen</w:t>
      </w:r>
      <w:r w:rsidRPr="009A7ADB">
        <w:t xml:space="preserve"> Fähigkeiten. Er bewegt sich </w:t>
      </w:r>
      <w:r>
        <w:t>durch eine offene</w:t>
      </w:r>
      <w:r w:rsidRPr="009A7ADB">
        <w:t xml:space="preserve"> Spielwel</w:t>
      </w:r>
      <w:r>
        <w:t>t und kämpft gegen die d</w:t>
      </w:r>
      <w:r w:rsidRPr="009A7ADB">
        <w:t xml:space="preserve">ort angesiedelten Gegner. </w:t>
      </w:r>
      <w:r>
        <w:t>Während dem Spiel</w:t>
      </w:r>
      <w:r w:rsidRPr="009A7ADB">
        <w:t xml:space="preserve"> wird der Charakter</w:t>
      </w:r>
      <w:r>
        <w:t xml:space="preserve"> laufend</w:t>
      </w:r>
      <w:r w:rsidRPr="009A7ADB">
        <w:t xml:space="preserve"> stärker, man erhält besseres Equipment und schaltet weitere Inhalte frei. Wird der Spieler besiegt, verliert er den aktuellen Charakter und bekommt Punkte welche zum Beispiel für neue Items eingelöst werden können.</w:t>
      </w:r>
    </w:p>
    <w:p w:rsidR="009A7ADB" w:rsidRDefault="00B665D8" w:rsidP="00B665D8">
      <w:pPr>
        <w:pStyle w:val="berschrift1"/>
        <w:rPr>
          <w:rFonts w:ascii="DejaVu Sans Mono" w:hAnsi="DejaVu Sans Mono" w:cs="DejaVu Sans Mono"/>
          <w:color w:val="auto"/>
        </w:rPr>
      </w:pPr>
      <w:bookmarkStart w:id="2" w:name="_Toc462320355"/>
      <w:r w:rsidRPr="00B665D8">
        <w:rPr>
          <w:rFonts w:ascii="DejaVu Sans Mono" w:hAnsi="DejaVu Sans Mono" w:cs="DejaVu Sans Mono"/>
          <w:color w:val="auto"/>
        </w:rPr>
        <w:t>Handlung</w:t>
      </w:r>
      <w:bookmarkEnd w:id="2"/>
    </w:p>
    <w:p w:rsidR="00B665D8" w:rsidRPr="00B665D8" w:rsidRDefault="00B665D8" w:rsidP="00B665D8">
      <w:r>
        <w:t xml:space="preserve">Die Menschheit befindet sich in einem Krieg gegen alles und jeden. Die Anzahl der Kämpfer wurde bereits stark dezimiert und der Großteil der Überlebenden lebt versteckt auf den sogenannten </w:t>
      </w:r>
      <w:r>
        <w:rPr>
          <w:b/>
        </w:rPr>
        <w:t>Inseln</w:t>
      </w:r>
      <w:r>
        <w:t>. Diese sind durch uralte Zauber geschützt und bieten den Menschen Zuflucht.</w:t>
      </w:r>
    </w:p>
    <w:sectPr w:rsidR="00B665D8" w:rsidRPr="00B665D8" w:rsidSect="0009482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481" w:rsidRDefault="00585481" w:rsidP="00094823">
      <w:pPr>
        <w:spacing w:after="0" w:line="240" w:lineRule="auto"/>
      </w:pPr>
      <w:r>
        <w:separator/>
      </w:r>
    </w:p>
  </w:endnote>
  <w:endnote w:type="continuationSeparator" w:id="0">
    <w:p w:rsidR="00585481" w:rsidRDefault="00585481" w:rsidP="0009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04008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F0099" w:rsidRDefault="003F0099">
            <w:pPr>
              <w:pStyle w:val="Fuzeile"/>
              <w:jc w:val="right"/>
            </w:pPr>
            <w:r>
              <w:rPr>
                <w:lang w:val="de-DE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40C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40C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0099" w:rsidRDefault="003F009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12B" w:rsidRDefault="0043312B" w:rsidP="00E74805">
    <w:pPr>
      <w:pStyle w:val="Fuzeile"/>
      <w:jc w:val="both"/>
    </w:pPr>
    <w:r>
      <w:tab/>
    </w:r>
    <w:r w:rsidR="00E74805" w:rsidRPr="00E74805">
      <w:rPr>
        <w:b/>
      </w:rPr>
      <w:t>CONTACT:</w:t>
    </w:r>
    <w:r w:rsidR="00E74805">
      <w:t xml:space="preserve"> </w:t>
    </w:r>
    <w:sdt>
      <w:sdtPr>
        <w:alias w:val="Firmen-E-Mail-Adresse"/>
        <w:tag w:val=""/>
        <w:id w:val="82571855"/>
        <w:placeholder>
          <w:docPart w:val="EF2ADF049BB146D39D2483DF7AC4954B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>
          <w:t>re1@a1.net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481" w:rsidRDefault="00585481" w:rsidP="00094823">
      <w:pPr>
        <w:spacing w:after="0" w:line="240" w:lineRule="auto"/>
      </w:pPr>
      <w:r>
        <w:separator/>
      </w:r>
    </w:p>
  </w:footnote>
  <w:footnote w:type="continuationSeparator" w:id="0">
    <w:p w:rsidR="00585481" w:rsidRDefault="00585481" w:rsidP="00094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823" w:rsidRDefault="00585481">
    <w:pPr>
      <w:pStyle w:val="Kopfzeile"/>
    </w:pPr>
    <w:sdt>
      <w:sdtPr>
        <w:alias w:val="Thema"/>
        <w:tag w:val=""/>
        <w:id w:val="482509490"/>
        <w:placeholder>
          <w:docPart w:val="C14C213F403248C5B13DF263669C32C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94823">
          <w:t>CODENAME: HERO</w:t>
        </w:r>
      </w:sdtContent>
    </w:sdt>
    <w:r w:rsidR="00094823">
      <w:t xml:space="preserve"> – </w:t>
    </w:r>
    <w:sdt>
      <w:sdtPr>
        <w:alias w:val="Titel"/>
        <w:tag w:val=""/>
        <w:id w:val="920686055"/>
        <w:placeholder>
          <w:docPart w:val="B736E82EB49546D1A02C3E3FB1D3BAE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C6B">
          <w:t>IDEA</w:t>
        </w:r>
      </w:sdtContent>
    </w:sdt>
    <w:r w:rsidR="00094823">
      <w:tab/>
    </w:r>
    <w:r w:rsidR="00094823">
      <w:tab/>
    </w:r>
    <w:sdt>
      <w:sdtPr>
        <w:alias w:val="Veröffentlichungsdatum"/>
        <w:tag w:val=""/>
        <w:id w:val="768198669"/>
        <w:placeholder>
          <w:docPart w:val="42019C980BDA4EFF8543EAC4D09B8D45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9-22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094823">
          <w:t>22.09.2016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F42" w:rsidRDefault="000F4F42">
    <w:pPr>
      <w:pStyle w:val="Kopfzeile"/>
    </w:pPr>
    <w:r w:rsidRPr="00B540C5">
      <w:rPr>
        <w:b/>
      </w:rPr>
      <w:t xml:space="preserve">CODENAME: </w:t>
    </w:r>
    <w:r>
      <w:t>HERO</w:t>
    </w:r>
    <w:r>
      <w:tab/>
    </w:r>
    <w:r w:rsidR="00C655AA" w:rsidRPr="00C655AA">
      <w:rPr>
        <w:b/>
      </w:rPr>
      <w:t>DO</w:t>
    </w:r>
    <w:r w:rsidR="00C655AA">
      <w:rPr>
        <w:b/>
      </w:rPr>
      <w:t>C</w:t>
    </w:r>
    <w:r w:rsidR="00C655AA" w:rsidRPr="00C655AA">
      <w:rPr>
        <w:b/>
      </w:rPr>
      <w:t>UMENT:</w:t>
    </w:r>
    <w:r w:rsidR="00C655AA">
      <w:t xml:space="preserve"> </w:t>
    </w:r>
    <w:sdt>
      <w:sdtPr>
        <w:alias w:val="Titel"/>
        <w:tag w:val=""/>
        <w:id w:val="-2140331105"/>
        <w:placeholder>
          <w:docPart w:val="122B696F6B9B43BAB39ED6D37F37B8D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655AA">
          <w:t>IDEA</w:t>
        </w:r>
      </w:sdtContent>
    </w:sdt>
    <w:r>
      <w:tab/>
    </w:r>
    <w:r w:rsidR="008B2893" w:rsidRPr="00B540C5">
      <w:rPr>
        <w:b/>
      </w:rPr>
      <w:t>DATE:</w:t>
    </w:r>
    <w:r w:rsidR="008B2893">
      <w:t xml:space="preserve"> </w:t>
    </w:r>
    <w:sdt>
      <w:sdtPr>
        <w:alias w:val="Veröffentlichungsdatum"/>
        <w:tag w:val=""/>
        <w:id w:val="-194698665"/>
        <w:placeholder>
          <w:docPart w:val="EBED281803D04A599EB4A077A4B51B07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9-22T00:00:00Z">
          <w:dateFormat w:val="dd.MM.yyyy"/>
          <w:lid w:val="de-AT"/>
          <w:storeMappedDataAs w:val="dateTime"/>
          <w:calendar w:val="gregorian"/>
        </w:date>
      </w:sdtPr>
      <w:sdtEndPr/>
      <w:sdtContent>
        <w:r>
          <w:t>22.09.2016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23"/>
    <w:rsid w:val="000766AF"/>
    <w:rsid w:val="00094823"/>
    <w:rsid w:val="000C2477"/>
    <w:rsid w:val="000F4F42"/>
    <w:rsid w:val="0012744A"/>
    <w:rsid w:val="00181985"/>
    <w:rsid w:val="0029556D"/>
    <w:rsid w:val="002F4474"/>
    <w:rsid w:val="00312759"/>
    <w:rsid w:val="00340A0D"/>
    <w:rsid w:val="003B0E6A"/>
    <w:rsid w:val="003F0099"/>
    <w:rsid w:val="0043312B"/>
    <w:rsid w:val="00585481"/>
    <w:rsid w:val="006A52E1"/>
    <w:rsid w:val="006B0FDD"/>
    <w:rsid w:val="006E127D"/>
    <w:rsid w:val="008B2893"/>
    <w:rsid w:val="008F0F51"/>
    <w:rsid w:val="00937C0E"/>
    <w:rsid w:val="009A7ADB"/>
    <w:rsid w:val="009F2CA6"/>
    <w:rsid w:val="00B540C5"/>
    <w:rsid w:val="00B665D8"/>
    <w:rsid w:val="00BE0B1B"/>
    <w:rsid w:val="00C140C4"/>
    <w:rsid w:val="00C655AA"/>
    <w:rsid w:val="00C77C6B"/>
    <w:rsid w:val="00E7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18BC29-65CB-4D37-81A4-AA3C38CD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1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4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48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4823"/>
    <w:rPr>
      <w:rFonts w:eastAsiaTheme="minorEastAsia"/>
      <w:color w:val="5A5A5A" w:themeColor="text1" w:themeTint="A5"/>
      <w:spacing w:val="15"/>
    </w:rPr>
  </w:style>
  <w:style w:type="character" w:styleId="Platzhaltertext">
    <w:name w:val="Placeholder Text"/>
    <w:basedOn w:val="Absatz-Standardschriftart"/>
    <w:uiPriority w:val="99"/>
    <w:semiHidden/>
    <w:rsid w:val="00094823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9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4823"/>
  </w:style>
  <w:style w:type="paragraph" w:styleId="Fuzeile">
    <w:name w:val="footer"/>
    <w:basedOn w:val="Standard"/>
    <w:link w:val="FuzeileZchn"/>
    <w:uiPriority w:val="99"/>
    <w:unhideWhenUsed/>
    <w:rsid w:val="0009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4823"/>
  </w:style>
  <w:style w:type="paragraph" w:styleId="KeinLeerraum">
    <w:name w:val="No Spacing"/>
    <w:link w:val="KeinLeerraumZchn"/>
    <w:uiPriority w:val="1"/>
    <w:qFormat/>
    <w:rsid w:val="00094823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4823"/>
    <w:rPr>
      <w:rFonts w:eastAsiaTheme="minorEastAsia"/>
      <w:lang w:eastAsia="de-AT"/>
    </w:rPr>
  </w:style>
  <w:style w:type="table" w:styleId="Tabellenraster">
    <w:name w:val="Table Grid"/>
    <w:basedOn w:val="NormaleTabelle"/>
    <w:uiPriority w:val="39"/>
    <w:rsid w:val="0009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4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4474"/>
    <w:rPr>
      <w:rFonts w:ascii="Segoe UI" w:hAnsi="Segoe UI" w:cs="Segoe UI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985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181985"/>
    <w:pPr>
      <w:spacing w:before="240" w:after="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181985"/>
    <w:pPr>
      <w:spacing w:after="0"/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81985"/>
    <w:pPr>
      <w:spacing w:after="0"/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81985"/>
    <w:pPr>
      <w:spacing w:after="0"/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81985"/>
    <w:pPr>
      <w:spacing w:after="0"/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81985"/>
    <w:pPr>
      <w:spacing w:after="0"/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81985"/>
    <w:pPr>
      <w:spacing w:after="0"/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81985"/>
    <w:pPr>
      <w:spacing w:after="0"/>
      <w:ind w:left="1540"/>
    </w:pPr>
    <w:rPr>
      <w:rFonts w:cstheme="minorHAnsi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19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27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4C213F403248C5B13DF263669C32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2DA328-B8CA-4BFC-A6D2-92649BD08457}"/>
      </w:docPartPr>
      <w:docPartBody>
        <w:p w:rsidR="00223B30" w:rsidRDefault="0084487C">
          <w:r w:rsidRPr="00066141">
            <w:rPr>
              <w:rStyle w:val="Platzhaltertext"/>
            </w:rPr>
            <w:t>[Thema]</w:t>
          </w:r>
        </w:p>
      </w:docPartBody>
    </w:docPart>
    <w:docPart>
      <w:docPartPr>
        <w:name w:val="B736E82EB49546D1A02C3E3FB1D3BA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78A85D-6F0C-4C8E-A545-136F9133A1EA}"/>
      </w:docPartPr>
      <w:docPartBody>
        <w:p w:rsidR="00223B30" w:rsidRDefault="0084487C">
          <w:r w:rsidRPr="00066141">
            <w:rPr>
              <w:rStyle w:val="Platzhaltertext"/>
            </w:rPr>
            <w:t>[Titel]</w:t>
          </w:r>
        </w:p>
      </w:docPartBody>
    </w:docPart>
    <w:docPart>
      <w:docPartPr>
        <w:name w:val="42019C980BDA4EFF8543EAC4D09B8D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60FA76-4AD4-4EFC-AC6E-4451856D8B4F}"/>
      </w:docPartPr>
      <w:docPartBody>
        <w:p w:rsidR="00223B30" w:rsidRDefault="0084487C">
          <w:r w:rsidRPr="00066141">
            <w:rPr>
              <w:rStyle w:val="Platzhaltertext"/>
            </w:rPr>
            <w:t>[Veröffentlichungsdatum]</w:t>
          </w:r>
        </w:p>
      </w:docPartBody>
    </w:docPart>
    <w:docPart>
      <w:docPartPr>
        <w:name w:val="EBED281803D04A599EB4A077A4B51B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198346-C58A-48CC-B047-9A33870695A4}"/>
      </w:docPartPr>
      <w:docPartBody>
        <w:p w:rsidR="00223B30" w:rsidRDefault="0084487C">
          <w:r w:rsidRPr="00066141">
            <w:rPr>
              <w:rStyle w:val="Platzhaltertext"/>
            </w:rPr>
            <w:t>[Veröffentlichungsdatum]</w:t>
          </w:r>
        </w:p>
      </w:docPartBody>
    </w:docPart>
    <w:docPart>
      <w:docPartPr>
        <w:name w:val="122B696F6B9B43BAB39ED6D37F37B8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C4ACEC-ED50-4276-AB00-419520B973EA}"/>
      </w:docPartPr>
      <w:docPartBody>
        <w:p w:rsidR="00223B30" w:rsidRDefault="0084487C">
          <w:r w:rsidRPr="00066141">
            <w:rPr>
              <w:rStyle w:val="Platzhaltertext"/>
            </w:rPr>
            <w:t>[Titel]</w:t>
          </w:r>
        </w:p>
      </w:docPartBody>
    </w:docPart>
    <w:docPart>
      <w:docPartPr>
        <w:name w:val="EF2ADF049BB146D39D2483DF7AC495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9AD7FE-8C4F-4272-BDB0-3DC7F053D66C}"/>
      </w:docPartPr>
      <w:docPartBody>
        <w:p w:rsidR="00223B30" w:rsidRDefault="0084487C">
          <w:r w:rsidRPr="00066141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7C"/>
    <w:rsid w:val="001E4114"/>
    <w:rsid w:val="00223B30"/>
    <w:rsid w:val="00225F68"/>
    <w:rsid w:val="0084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4487C"/>
    <w:rPr>
      <w:color w:val="808080"/>
    </w:rPr>
  </w:style>
  <w:style w:type="paragraph" w:customStyle="1" w:styleId="59A92AF0CB6F4482B33611745CF290DC">
    <w:name w:val="59A92AF0CB6F4482B33611745CF290DC"/>
    <w:rsid w:val="0084487C"/>
  </w:style>
  <w:style w:type="paragraph" w:customStyle="1" w:styleId="D0A90C00F9964902962A8442E3706E02">
    <w:name w:val="D0A90C00F9964902962A8442E3706E02"/>
    <w:rsid w:val="008448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2016-09-22T00:00:00</PublishDate>
  <Abstract/>
  <CompanyAddress/>
  <CompanyPhone/>
  <CompanyFax/>
  <CompanyEmail>re1@a1.net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80F799-2DC5-47C6-A62C-D5CABC782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IDEA</vt:lpstr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</dc:title>
  <dc:subject>CODENAME: HERO</dc:subject>
  <dc:creator>Markus Re1</dc:creator>
  <cp:keywords/>
  <dc:description/>
  <cp:lastModifiedBy>Markus Re1</cp:lastModifiedBy>
  <cp:revision>7</cp:revision>
  <cp:lastPrinted>2016-09-22T08:06:00Z</cp:lastPrinted>
  <dcterms:created xsi:type="dcterms:W3CDTF">2016-09-22T08:13:00Z</dcterms:created>
  <dcterms:modified xsi:type="dcterms:W3CDTF">2016-09-22T13:10:00Z</dcterms:modified>
</cp:coreProperties>
</file>